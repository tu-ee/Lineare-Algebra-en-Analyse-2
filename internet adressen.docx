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6F" w:rsidRPr="00765600" w:rsidRDefault="003C676F">
      <w:pPr>
        <w:rPr>
          <w:b/>
        </w:rPr>
      </w:pPr>
      <w:r w:rsidRPr="00765600">
        <w:rPr>
          <w:b/>
        </w:rPr>
        <w:t xml:space="preserve">Filmpjes  bedoelt als introductie </w:t>
      </w:r>
      <w:r w:rsidR="00765600" w:rsidRPr="00765600">
        <w:rPr>
          <w:b/>
        </w:rPr>
        <w:t xml:space="preserve"> en verduidelijking </w:t>
      </w:r>
      <w:r w:rsidRPr="00765600">
        <w:rPr>
          <w:b/>
        </w:rPr>
        <w:t xml:space="preserve">bij de onderwerpen van </w:t>
      </w:r>
      <w:r w:rsidR="00073F50" w:rsidRPr="00765600">
        <w:rPr>
          <w:b/>
        </w:rPr>
        <w:t xml:space="preserve"> de </w:t>
      </w:r>
      <w:r w:rsidRPr="00765600">
        <w:rPr>
          <w:b/>
        </w:rPr>
        <w:t>wiskunde voor EE</w:t>
      </w:r>
      <w:r w:rsidR="00073F50" w:rsidRPr="00765600">
        <w:rPr>
          <w:b/>
        </w:rPr>
        <w:t>1M21,</w:t>
      </w:r>
      <w:r w:rsidRPr="00765600">
        <w:rPr>
          <w:b/>
        </w:rPr>
        <w:t xml:space="preserve"> tweede kwartaal :</w:t>
      </w:r>
    </w:p>
    <w:p w:rsidR="00044FB8" w:rsidRDefault="003C676F">
      <w:r>
        <w:br/>
      </w:r>
      <w:r w:rsidR="00C103C3" w:rsidRPr="00C103C3">
        <w:t>14.</w:t>
      </w:r>
      <w:r w:rsidR="00780C5B">
        <w:t>1:</w:t>
      </w:r>
      <w:r w:rsidR="00C103C3" w:rsidRPr="00C103C3">
        <w:t xml:space="preserve">  </w:t>
      </w:r>
      <w:r w:rsidR="00731A14">
        <w:t xml:space="preserve">  </w:t>
      </w:r>
      <w:r w:rsidR="00C103C3" w:rsidRPr="00C103C3">
        <w:t xml:space="preserve">functies van meerdere variabelen: </w:t>
      </w:r>
      <w:r w:rsidR="00C103C3">
        <w:t xml:space="preserve"> </w:t>
      </w:r>
    </w:p>
    <w:p w:rsidR="00A310C2" w:rsidRDefault="00044FB8">
      <w:r>
        <w:t xml:space="preserve">                                                                     </w:t>
      </w:r>
      <w:hyperlink r:id="rId5" w:history="1">
        <w:r w:rsidR="00C103C3" w:rsidRPr="000F13A2">
          <w:rPr>
            <w:rStyle w:val="Hyperlink"/>
          </w:rPr>
          <w:t>https://www.youtube.com/watch?v=LPSw9FO57ds</w:t>
        </w:r>
      </w:hyperlink>
    </w:p>
    <w:p w:rsidR="00044FB8" w:rsidRDefault="00C103C3">
      <w:r>
        <w:t>14.</w:t>
      </w:r>
      <w:r w:rsidR="00780C5B">
        <w:t>3:</w:t>
      </w:r>
      <w:r>
        <w:t xml:space="preserve">  </w:t>
      </w:r>
      <w:r w:rsidR="00731A14">
        <w:t xml:space="preserve">  </w:t>
      </w:r>
      <w:r>
        <w:t xml:space="preserve">partiële  afgeleide: </w:t>
      </w:r>
    </w:p>
    <w:p w:rsidR="00C103C3" w:rsidRDefault="00044FB8">
      <w:r>
        <w:t xml:space="preserve">                                                                    </w:t>
      </w:r>
      <w:r w:rsidR="00C103C3">
        <w:t xml:space="preserve"> </w:t>
      </w:r>
      <w:hyperlink r:id="rId6" w:history="1">
        <w:r w:rsidR="00C103C3" w:rsidRPr="000F13A2">
          <w:rPr>
            <w:rStyle w:val="Hyperlink"/>
          </w:rPr>
          <w:t>https://www.youtube.com/watch?v=1CMDS4-PKKQ</w:t>
        </w:r>
      </w:hyperlink>
      <w:r w:rsidR="00C103C3">
        <w:t xml:space="preserve"> </w:t>
      </w:r>
    </w:p>
    <w:p w:rsidR="00044FB8" w:rsidRDefault="00C103C3">
      <w:r>
        <w:t>14.</w:t>
      </w:r>
      <w:r w:rsidR="00780C5B">
        <w:t>4:</w:t>
      </w:r>
      <w:r w:rsidR="00731A14">
        <w:t xml:space="preserve">  </w:t>
      </w:r>
      <w:r>
        <w:t xml:space="preserve"> </w:t>
      </w:r>
      <w:r w:rsidR="00731A14">
        <w:t xml:space="preserve"> </w:t>
      </w:r>
      <w:r>
        <w:t xml:space="preserve">raakvlak : </w:t>
      </w:r>
    </w:p>
    <w:p w:rsidR="00C103C3" w:rsidRDefault="00044FB8" w:rsidP="00044FB8">
      <w:pPr>
        <w:ind w:left="3402" w:hanging="3402"/>
      </w:pPr>
      <w:r>
        <w:t xml:space="preserve">                                                                     </w:t>
      </w:r>
      <w:hyperlink r:id="rId7" w:history="1">
        <w:r w:rsidR="00C103C3" w:rsidRPr="000F13A2">
          <w:rPr>
            <w:rStyle w:val="Hyperlink"/>
          </w:rPr>
          <w:t>https://www.youtube.com/watch?v=e1Kp-fUIJCU</w:t>
        </w:r>
      </w:hyperlink>
      <w:r w:rsidR="00C103C3">
        <w:t xml:space="preserve"> </w:t>
      </w:r>
    </w:p>
    <w:p w:rsidR="00044FB8" w:rsidRDefault="00780C5B">
      <w:r>
        <w:t xml:space="preserve">14.5: </w:t>
      </w:r>
      <w:r w:rsidR="00731A14">
        <w:t xml:space="preserve">   </w:t>
      </w:r>
      <w:r>
        <w:t>kettingregel:</w:t>
      </w:r>
    </w:p>
    <w:p w:rsidR="00780C5B" w:rsidRDefault="00044FB8" w:rsidP="00044FB8">
      <w:pPr>
        <w:ind w:left="3402" w:hanging="3402"/>
      </w:pPr>
      <w:r>
        <w:t xml:space="preserve">                                                                     </w:t>
      </w:r>
      <w:hyperlink r:id="rId8" w:history="1">
        <w:r w:rsidR="00780C5B" w:rsidRPr="00173F60">
          <w:rPr>
            <w:rStyle w:val="Hyperlink"/>
          </w:rPr>
          <w:t>https://www.youtube.com/watch?v=2bF6H_xu0ao</w:t>
        </w:r>
      </w:hyperlink>
      <w:r w:rsidR="00780C5B">
        <w:t xml:space="preserve"> </w:t>
      </w:r>
    </w:p>
    <w:p w:rsidR="00044FB8" w:rsidRDefault="00780C5B">
      <w:r>
        <w:t>14.6:</w:t>
      </w:r>
      <w:r w:rsidR="00731A14">
        <w:t xml:space="preserve">   </w:t>
      </w:r>
      <w:r>
        <w:t xml:space="preserve"> richtingsafgeleide:</w:t>
      </w:r>
    </w:p>
    <w:p w:rsidR="00780C5B" w:rsidRDefault="00044FB8">
      <w:r>
        <w:t xml:space="preserve">                                                                    </w:t>
      </w:r>
      <w:r w:rsidR="00780C5B">
        <w:t xml:space="preserve"> </w:t>
      </w:r>
      <w:hyperlink r:id="rId9" w:history="1">
        <w:r w:rsidR="00780C5B" w:rsidRPr="00173F60">
          <w:rPr>
            <w:rStyle w:val="Hyperlink"/>
          </w:rPr>
          <w:t>https://www.youtube.com/watch?v=_qAPnUIrLqg</w:t>
        </w:r>
      </w:hyperlink>
    </w:p>
    <w:p w:rsidR="00044FB8" w:rsidRDefault="00780C5B">
      <w:r>
        <w:t xml:space="preserve">15.1 t/m 15.3: dubbele integralen: </w:t>
      </w:r>
      <w:r w:rsidR="00044FB8">
        <w:t xml:space="preserve">     </w:t>
      </w:r>
      <w:r>
        <w:t xml:space="preserve"> </w:t>
      </w:r>
    </w:p>
    <w:p w:rsidR="00780C5B" w:rsidRDefault="00044FB8">
      <w:r>
        <w:t xml:space="preserve">                                                                    </w:t>
      </w:r>
      <w:hyperlink r:id="rId10" w:history="1">
        <w:r w:rsidR="00B2537C" w:rsidRPr="00173F60">
          <w:rPr>
            <w:rStyle w:val="Hyperlink"/>
          </w:rPr>
          <w:t>https://www.youtube.com/watch?v=U8suhtVQdmU</w:t>
        </w:r>
      </w:hyperlink>
    </w:p>
    <w:p w:rsidR="00B2537C" w:rsidRDefault="00B2537C">
      <w:r>
        <w:t xml:space="preserve">                                                               </w:t>
      </w:r>
      <w:r w:rsidR="00044FB8">
        <w:t xml:space="preserve">    </w:t>
      </w:r>
      <w:r>
        <w:t xml:space="preserve"> </w:t>
      </w:r>
      <w:hyperlink r:id="rId11" w:history="1">
        <w:r w:rsidRPr="00173F60">
          <w:rPr>
            <w:rStyle w:val="Hyperlink"/>
          </w:rPr>
          <w:t>https://www.youtube.com/watch?v=k7ND70gFTLU</w:t>
        </w:r>
      </w:hyperlink>
    </w:p>
    <w:p w:rsidR="00044FB8" w:rsidRDefault="00B2537C">
      <w:r>
        <w:t>15.4</w:t>
      </w:r>
      <w:r w:rsidR="00731A14">
        <w:t>:</w:t>
      </w:r>
      <w:r>
        <w:t xml:space="preserve"> </w:t>
      </w:r>
      <w:r w:rsidR="00731A14">
        <w:t xml:space="preserve">  </w:t>
      </w:r>
      <w:r>
        <w:t>dubbele in poolco</w:t>
      </w:r>
      <w:r>
        <w:rPr>
          <w:rFonts w:ascii="Arial" w:hAnsi="Arial" w:cs="Arial"/>
        </w:rPr>
        <w:t>ö</w:t>
      </w:r>
      <w:r>
        <w:t xml:space="preserve">rdinaten:  </w:t>
      </w:r>
    </w:p>
    <w:p w:rsidR="00B2537C" w:rsidRDefault="00044FB8">
      <w:r>
        <w:t xml:space="preserve">                                                                    </w:t>
      </w:r>
      <w:hyperlink r:id="rId12" w:history="1">
        <w:r w:rsidR="00B2537C" w:rsidRPr="00173F60">
          <w:rPr>
            <w:rStyle w:val="Hyperlink"/>
          </w:rPr>
          <w:t>https://www.youtube.com/watch?v=flaT7HuYk-Q</w:t>
        </w:r>
      </w:hyperlink>
    </w:p>
    <w:p w:rsidR="00773EAB" w:rsidRDefault="00773EAB">
      <w:r>
        <w:t>15.7</w:t>
      </w:r>
      <w:r w:rsidR="00731A14">
        <w:t xml:space="preserve">: </w:t>
      </w:r>
      <w:r>
        <w:t xml:space="preserve"> </w:t>
      </w:r>
      <w:r w:rsidR="00731A14">
        <w:t xml:space="preserve"> </w:t>
      </w:r>
      <w:r>
        <w:t>triple integralen in rechthoekige co</w:t>
      </w:r>
      <w:r>
        <w:rPr>
          <w:rFonts w:ascii="Arial" w:hAnsi="Arial" w:cs="Arial"/>
        </w:rPr>
        <w:t>ö</w:t>
      </w:r>
      <w:r>
        <w:t xml:space="preserve">rdinaten: </w:t>
      </w:r>
    </w:p>
    <w:p w:rsidR="00B2537C" w:rsidRDefault="00773EAB">
      <w:r>
        <w:t xml:space="preserve">                                                      </w:t>
      </w:r>
      <w:r w:rsidR="00044FB8">
        <w:t xml:space="preserve">            </w:t>
      </w:r>
      <w:r>
        <w:t xml:space="preserve">  </w:t>
      </w:r>
      <w:hyperlink r:id="rId13" w:history="1">
        <w:r w:rsidRPr="00173F60">
          <w:rPr>
            <w:rStyle w:val="Hyperlink"/>
          </w:rPr>
          <w:t>https://www.youtube.com/watch?v=VJiOBMsgVxk</w:t>
        </w:r>
      </w:hyperlink>
      <w:r>
        <w:t xml:space="preserve"> </w:t>
      </w:r>
    </w:p>
    <w:p w:rsidR="00044FB8" w:rsidRDefault="00773EAB" w:rsidP="00773EAB">
      <w:r>
        <w:t>15.8</w:t>
      </w:r>
      <w:r w:rsidR="00731A14">
        <w:t>:</w:t>
      </w:r>
      <w:r>
        <w:t xml:space="preserve"> </w:t>
      </w:r>
      <w:r w:rsidR="00731A14">
        <w:t xml:space="preserve">  </w:t>
      </w:r>
      <w:r>
        <w:t>triple integralen in cilinder co</w:t>
      </w:r>
      <w:r>
        <w:rPr>
          <w:rFonts w:ascii="Arial" w:hAnsi="Arial" w:cs="Arial"/>
        </w:rPr>
        <w:t>ö</w:t>
      </w:r>
      <w:r>
        <w:t xml:space="preserve">rdinaten: </w:t>
      </w:r>
    </w:p>
    <w:p w:rsidR="00773EAB" w:rsidRDefault="00044FB8" w:rsidP="00773EAB">
      <w:r>
        <w:t xml:space="preserve">                                                                    </w:t>
      </w:r>
      <w:hyperlink r:id="rId14" w:history="1">
        <w:r w:rsidR="00773EAB" w:rsidRPr="00173F60">
          <w:rPr>
            <w:rStyle w:val="Hyperlink"/>
          </w:rPr>
          <w:t>https://www.youtube.com/watch?v=OOI8ybFqtFU</w:t>
        </w:r>
      </w:hyperlink>
      <w:r w:rsidR="00773EAB">
        <w:t xml:space="preserve"> </w:t>
      </w:r>
    </w:p>
    <w:p w:rsidR="00044FB8" w:rsidRDefault="00773EAB">
      <w:r>
        <w:t>15.9</w:t>
      </w:r>
      <w:r w:rsidR="00731A14">
        <w:t>:</w:t>
      </w:r>
      <w:r>
        <w:t xml:space="preserve"> </w:t>
      </w:r>
      <w:r w:rsidR="00731A14">
        <w:t xml:space="preserve">  </w:t>
      </w:r>
      <w:r>
        <w:t>triple integralen in bol co</w:t>
      </w:r>
      <w:r>
        <w:rPr>
          <w:rFonts w:ascii="Arial" w:hAnsi="Arial" w:cs="Arial"/>
        </w:rPr>
        <w:t>ö</w:t>
      </w:r>
      <w:r>
        <w:t xml:space="preserve">rdinaten: </w:t>
      </w:r>
    </w:p>
    <w:p w:rsidR="00773EAB" w:rsidRDefault="00044FB8">
      <w:r>
        <w:t xml:space="preserve">                                                                    </w:t>
      </w:r>
      <w:hyperlink r:id="rId15" w:history="1">
        <w:r w:rsidR="00773EAB" w:rsidRPr="00173F60">
          <w:rPr>
            <w:rStyle w:val="Hyperlink"/>
          </w:rPr>
          <w:t>https://www.youtube.com/watch?v=YH8H5Pn0RiE</w:t>
        </w:r>
      </w:hyperlink>
    </w:p>
    <w:p w:rsidR="00044FB8" w:rsidRDefault="00773EAB">
      <w:r>
        <w:t>15.10</w:t>
      </w:r>
      <w:r w:rsidR="00731A14">
        <w:t>: co</w:t>
      </w:r>
      <w:r w:rsidR="00731A14">
        <w:rPr>
          <w:rFonts w:ascii="Arial" w:hAnsi="Arial" w:cs="Arial"/>
        </w:rPr>
        <w:t>ö</w:t>
      </w:r>
      <w:r w:rsidR="00731A14">
        <w:t>rdinatentransformatie i.h.a</w:t>
      </w:r>
      <w:r w:rsidR="006C216E">
        <w:t>.</w:t>
      </w:r>
      <w:r w:rsidR="00731A14">
        <w:t xml:space="preserve">: </w:t>
      </w:r>
    </w:p>
    <w:p w:rsidR="00773EAB" w:rsidRDefault="00044FB8">
      <w:r>
        <w:t xml:space="preserve">                                                                    </w:t>
      </w:r>
      <w:r w:rsidR="00846E8F">
        <w:t xml:space="preserve"> </w:t>
      </w:r>
      <w:hyperlink r:id="rId16" w:history="1">
        <w:r w:rsidR="00846E8F" w:rsidRPr="00173F60">
          <w:rPr>
            <w:rStyle w:val="Hyperlink"/>
          </w:rPr>
          <w:t>https://www.youtube.com/watch?v=Bw5yEqwMjQU</w:t>
        </w:r>
      </w:hyperlink>
      <w:r w:rsidR="00846E8F">
        <w:t xml:space="preserve"> </w:t>
      </w:r>
    </w:p>
    <w:p w:rsidR="00846E8F" w:rsidRDefault="00846E8F">
      <w:r>
        <w:t xml:space="preserve">                                                                     </w:t>
      </w:r>
      <w:hyperlink r:id="rId17" w:history="1">
        <w:r w:rsidRPr="00173F60">
          <w:rPr>
            <w:rStyle w:val="Hyperlink"/>
          </w:rPr>
          <w:t>https://www.youtube.com/watch?v=jSjFKcOZY3s</w:t>
        </w:r>
      </w:hyperlink>
      <w:r>
        <w:t xml:space="preserve"> </w:t>
      </w:r>
    </w:p>
    <w:p w:rsidR="00044FB8" w:rsidRDefault="00044FB8"/>
    <w:p w:rsidR="00044FB8" w:rsidRDefault="00846E8F">
      <w:r>
        <w:lastRenderedPageBreak/>
        <w:t xml:space="preserve">16.1: vectorvelden:                                </w:t>
      </w:r>
    </w:p>
    <w:p w:rsidR="00846E8F" w:rsidRDefault="00846E8F" w:rsidP="00044FB8">
      <w:pPr>
        <w:ind w:left="3402" w:hanging="3402"/>
      </w:pPr>
      <w:r>
        <w:t xml:space="preserve">   </w:t>
      </w:r>
      <w:r w:rsidR="00044FB8">
        <w:t xml:space="preserve">                                                                </w:t>
      </w:r>
      <w:r>
        <w:t xml:space="preserve"> </w:t>
      </w:r>
      <w:hyperlink r:id="rId18" w:history="1">
        <w:r w:rsidRPr="00173F60">
          <w:rPr>
            <w:rStyle w:val="Hyperlink"/>
          </w:rPr>
          <w:t>https://www.youtube.com/watch?v=pwiSCrlP98o</w:t>
        </w:r>
      </w:hyperlink>
      <w:r>
        <w:t xml:space="preserve"> </w:t>
      </w:r>
    </w:p>
    <w:p w:rsidR="00846E8F" w:rsidRDefault="00846E8F">
      <w:r>
        <w:t>16.2: Lijnintegralen over vectorvelden:</w:t>
      </w:r>
    </w:p>
    <w:p w:rsidR="00846E8F" w:rsidRDefault="00846E8F" w:rsidP="00044FB8">
      <w:pPr>
        <w:ind w:left="3402" w:hanging="3402"/>
      </w:pPr>
      <w:r>
        <w:t xml:space="preserve">                                                                </w:t>
      </w:r>
      <w:r w:rsidR="00044FB8">
        <w:t xml:space="preserve"> </w:t>
      </w:r>
      <w:r>
        <w:t xml:space="preserve">   </w:t>
      </w:r>
      <w:hyperlink r:id="rId19" w:history="1">
        <w:r w:rsidR="00FD2FBE" w:rsidRPr="00173F60">
          <w:rPr>
            <w:rStyle w:val="Hyperlink"/>
          </w:rPr>
          <w:t>https://www.youtube.com/watch?v=oolSiZw3hs0</w:t>
        </w:r>
      </w:hyperlink>
    </w:p>
    <w:p w:rsidR="00FD2FBE" w:rsidRDefault="00FD2FBE">
      <w:r>
        <w:t>16.3: Fundamentele stelling m.b.t. lijnintegralen:</w:t>
      </w:r>
    </w:p>
    <w:p w:rsidR="00FD2FBE" w:rsidRDefault="00FD2FBE" w:rsidP="00044FB8">
      <w:pPr>
        <w:ind w:left="3402" w:hanging="3402"/>
      </w:pPr>
      <w:r>
        <w:t xml:space="preserve">                                                                     </w:t>
      </w:r>
      <w:hyperlink r:id="rId20" w:history="1">
        <w:r w:rsidR="00044FB8" w:rsidRPr="00173F60">
          <w:rPr>
            <w:rStyle w:val="Hyperlink"/>
          </w:rPr>
          <w:t>https://www.youtube.com/watch?v=xVhHow_usMQ</w:t>
        </w:r>
      </w:hyperlink>
    </w:p>
    <w:p w:rsidR="00C92965" w:rsidRDefault="00C92965" w:rsidP="00545B44">
      <w:pPr>
        <w:ind w:left="3402" w:hanging="3402"/>
      </w:pPr>
    </w:p>
    <w:p w:rsidR="00044FB8" w:rsidRDefault="00545B44" w:rsidP="00545B44">
      <w:pPr>
        <w:ind w:left="3402" w:hanging="3402"/>
      </w:pPr>
      <w:r>
        <w:t xml:space="preserve">16.4: Stelling van Green:                         </w:t>
      </w:r>
      <w:hyperlink r:id="rId21" w:history="1">
        <w:r w:rsidRPr="004037B1">
          <w:rPr>
            <w:rStyle w:val="Hyperlink"/>
          </w:rPr>
          <w:t>https://www.youtube.com/watch?v=a_zdFvYXX_c</w:t>
        </w:r>
      </w:hyperlink>
      <w:r>
        <w:t xml:space="preserve"> </w:t>
      </w:r>
    </w:p>
    <w:p w:rsidR="00C92965" w:rsidRDefault="00C92965"/>
    <w:p w:rsidR="00780C5B" w:rsidRDefault="00545B44">
      <w:r>
        <w:t>16.</w:t>
      </w:r>
      <w:r w:rsidR="00C92965">
        <w:t>5: Gradiënt, divergentie en rotatie:</w:t>
      </w:r>
    </w:p>
    <w:p w:rsidR="00C92965" w:rsidRDefault="00C92965">
      <w:r>
        <w:t xml:space="preserve">                                                                    </w:t>
      </w:r>
      <w:hyperlink r:id="rId22" w:history="1">
        <w:r w:rsidRPr="004037B1">
          <w:rPr>
            <w:rStyle w:val="Hyperlink"/>
          </w:rPr>
          <w:t>https://www.youtube.com/watch?v=J_a9z1ibkSo</w:t>
        </w:r>
      </w:hyperlink>
    </w:p>
    <w:p w:rsidR="00C92965" w:rsidRDefault="00C92965">
      <w:r>
        <w:t xml:space="preserve">                                                                    </w:t>
      </w:r>
      <w:hyperlink r:id="rId23" w:history="1">
        <w:r w:rsidRPr="004037B1">
          <w:rPr>
            <w:rStyle w:val="Hyperlink"/>
          </w:rPr>
          <w:t>https://www.youtube.com/watch?v=AJsPwNgJoKI</w:t>
        </w:r>
      </w:hyperlink>
    </w:p>
    <w:p w:rsidR="00C92965" w:rsidRDefault="00C92965">
      <w:r>
        <w:t xml:space="preserve">                                                                    </w:t>
      </w:r>
      <w:hyperlink r:id="rId24" w:history="1">
        <w:r w:rsidRPr="004037B1">
          <w:rPr>
            <w:rStyle w:val="Hyperlink"/>
          </w:rPr>
          <w:t>https://www.youtube.com/watch?v=TCZ1GMoaUJw</w:t>
        </w:r>
      </w:hyperlink>
    </w:p>
    <w:p w:rsidR="00C92965" w:rsidRDefault="00C92965">
      <w:r>
        <w:t xml:space="preserve">                                                                    </w:t>
      </w:r>
      <w:hyperlink r:id="rId25" w:history="1">
        <w:r w:rsidRPr="004037B1">
          <w:rPr>
            <w:rStyle w:val="Hyperlink"/>
          </w:rPr>
          <w:t>https://www.youtube.com/watch?v=vvzTEbp9lrc</w:t>
        </w:r>
      </w:hyperlink>
    </w:p>
    <w:p w:rsidR="00C92965" w:rsidRDefault="00C92965"/>
    <w:p w:rsidR="00C92965" w:rsidRDefault="00C92965">
      <w:r>
        <w:t xml:space="preserve">16.6: </w:t>
      </w:r>
      <w:proofErr w:type="spellStart"/>
      <w:r>
        <w:t>geparametriseerd</w:t>
      </w:r>
      <w:proofErr w:type="spellEnd"/>
      <w:r>
        <w:t xml:space="preserve"> oppervlak</w:t>
      </w:r>
    </w:p>
    <w:p w:rsidR="00C92965" w:rsidRDefault="00C92965">
      <w:r>
        <w:t xml:space="preserve">                                                                  </w:t>
      </w:r>
      <w:hyperlink r:id="rId26" w:history="1">
        <w:r w:rsidR="00196F20" w:rsidRPr="004037B1">
          <w:rPr>
            <w:rStyle w:val="Hyperlink"/>
          </w:rPr>
          <w:t>https://www.youtube.com/watch?v=MmTNkRA0yyk</w:t>
        </w:r>
      </w:hyperlink>
    </w:p>
    <w:p w:rsidR="00196F20" w:rsidRDefault="00196F20">
      <w:r>
        <w:t>16.7: oppervlakte integralen:</w:t>
      </w:r>
    </w:p>
    <w:p w:rsidR="00196F20" w:rsidRDefault="00196F20">
      <w:r>
        <w:t xml:space="preserve">                                                                   </w:t>
      </w:r>
      <w:hyperlink r:id="rId27" w:history="1">
        <w:r w:rsidRPr="004037B1">
          <w:rPr>
            <w:rStyle w:val="Hyperlink"/>
          </w:rPr>
          <w:t>https://www.youtube.com/watch?v=Go42xzsTA3Q</w:t>
        </w:r>
      </w:hyperlink>
    </w:p>
    <w:p w:rsidR="00196F20" w:rsidRDefault="00196F20">
      <w:r>
        <w:t xml:space="preserve">                                                                   </w:t>
      </w:r>
      <w:hyperlink r:id="rId28" w:history="1">
        <w:r w:rsidRPr="004037B1">
          <w:rPr>
            <w:rStyle w:val="Hyperlink"/>
          </w:rPr>
          <w:t>https://www.youtube.com/watch?v=59N-6SLZMno</w:t>
        </w:r>
      </w:hyperlink>
    </w:p>
    <w:p w:rsidR="00196F20" w:rsidRDefault="00196F20">
      <w:r>
        <w:t xml:space="preserve">                                                                   </w:t>
      </w:r>
      <w:hyperlink r:id="rId29" w:history="1">
        <w:r w:rsidRPr="004037B1">
          <w:rPr>
            <w:rStyle w:val="Hyperlink"/>
          </w:rPr>
          <w:t>https://www.youtube.com/watch?v=y-gsqWf3Gms</w:t>
        </w:r>
      </w:hyperlink>
    </w:p>
    <w:p w:rsidR="00196F20" w:rsidRDefault="00196F20">
      <w:r>
        <w:t xml:space="preserve">                                                                   </w:t>
      </w:r>
      <w:hyperlink r:id="rId30" w:history="1">
        <w:r w:rsidRPr="004037B1">
          <w:rPr>
            <w:rStyle w:val="Hyperlink"/>
          </w:rPr>
          <w:t>https://www.youtube.com/watch?v=9H4Q-FEKwGw</w:t>
        </w:r>
      </w:hyperlink>
    </w:p>
    <w:p w:rsidR="00196F20" w:rsidRDefault="00196F20">
      <w:r>
        <w:t xml:space="preserve">16.8: Stelling van </w:t>
      </w:r>
      <w:proofErr w:type="spellStart"/>
      <w:r>
        <w:t>Stokes</w:t>
      </w:r>
      <w:proofErr w:type="spellEnd"/>
      <w:r>
        <w:t xml:space="preserve">’:   </w:t>
      </w:r>
    </w:p>
    <w:p w:rsidR="00196F20" w:rsidRDefault="00196F20" w:rsidP="001B25BA">
      <w:pPr>
        <w:ind w:left="3261"/>
      </w:pPr>
      <w:r>
        <w:t xml:space="preserve">                                                                   </w:t>
      </w:r>
      <w:r w:rsidR="001B25BA">
        <w:t xml:space="preserve">  </w:t>
      </w:r>
      <w:hyperlink r:id="rId31" w:history="1">
        <w:r w:rsidR="001B25BA" w:rsidRPr="00437EBA">
          <w:rPr>
            <w:rStyle w:val="Hyperlink"/>
          </w:rPr>
          <w:t>https://www.youtube.com/watch?v=jV8vcfKlXw8</w:t>
        </w:r>
      </w:hyperlink>
    </w:p>
    <w:p w:rsidR="00196F20" w:rsidRDefault="00196F20">
      <w:r>
        <w:t xml:space="preserve">16.9: stelling van Gauss:   </w:t>
      </w:r>
    </w:p>
    <w:p w:rsidR="00196F20" w:rsidRDefault="00196F20">
      <w:r>
        <w:t xml:space="preserve">                                                                   </w:t>
      </w:r>
      <w:hyperlink r:id="rId32" w:history="1">
        <w:r w:rsidRPr="004037B1">
          <w:rPr>
            <w:rStyle w:val="Hyperlink"/>
          </w:rPr>
          <w:t>https://www.youtube.com/watch?v=jJHta6WfzEQ</w:t>
        </w:r>
      </w:hyperlink>
    </w:p>
    <w:p w:rsidR="00196F20" w:rsidRDefault="006176A3">
      <w:pPr>
        <w:rPr>
          <w:rStyle w:val="Hyperlink"/>
        </w:rPr>
      </w:pPr>
      <w:r>
        <w:t xml:space="preserve">                                                                   </w:t>
      </w:r>
      <w:hyperlink r:id="rId33" w:history="1">
        <w:r w:rsidRPr="004037B1">
          <w:rPr>
            <w:rStyle w:val="Hyperlink"/>
          </w:rPr>
          <w:t>https://www.y</w:t>
        </w:r>
        <w:r w:rsidRPr="004037B1">
          <w:rPr>
            <w:rStyle w:val="Hyperlink"/>
          </w:rPr>
          <w:t>o</w:t>
        </w:r>
        <w:r w:rsidRPr="004037B1">
          <w:rPr>
            <w:rStyle w:val="Hyperlink"/>
          </w:rPr>
          <w:t>utube.com/watch?v=NpLQSvYuCac</w:t>
        </w:r>
      </w:hyperlink>
    </w:p>
    <w:p w:rsidR="001B25BA" w:rsidRPr="001B25BA" w:rsidRDefault="001B25BA">
      <w:pPr>
        <w:rPr>
          <w:rStyle w:val="Hyperlink"/>
          <w:u w:val="none"/>
        </w:rPr>
      </w:pPr>
    </w:p>
    <w:p w:rsidR="001B25BA" w:rsidRDefault="001B25BA" w:rsidP="001B25BA">
      <w:pPr>
        <w:ind w:left="3261" w:hanging="3261"/>
        <w:rPr>
          <w:rStyle w:val="Hyperlink"/>
          <w:color w:val="auto"/>
          <w:u w:val="none"/>
        </w:rPr>
      </w:pPr>
      <w:r w:rsidRPr="001B25BA">
        <w:rPr>
          <w:rStyle w:val="Hyperlink"/>
          <w:color w:val="auto"/>
          <w:u w:val="none"/>
        </w:rPr>
        <w:t>11.1</w:t>
      </w:r>
      <w:r>
        <w:rPr>
          <w:rStyle w:val="Hyperlink"/>
          <w:color w:val="auto"/>
          <w:u w:val="none"/>
        </w:rPr>
        <w:t xml:space="preserve">: Rijen:        </w:t>
      </w:r>
    </w:p>
    <w:p w:rsidR="001B25BA" w:rsidRDefault="001B25BA" w:rsidP="001B25BA">
      <w:pPr>
        <w:ind w:left="3261" w:hanging="326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                                                                </w:t>
      </w:r>
      <w:hyperlink r:id="rId34" w:history="1">
        <w:r w:rsidRPr="00437EBA">
          <w:rPr>
            <w:rStyle w:val="Hyperlink"/>
          </w:rPr>
          <w:t>https://www.youtube.com/watch?v=0piu2uP4zr4</w:t>
        </w:r>
      </w:hyperlink>
    </w:p>
    <w:p w:rsidR="001B25BA" w:rsidRDefault="001B25BA" w:rsidP="001B25BA">
      <w:pPr>
        <w:ind w:left="3261" w:hanging="326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11.2: reeksen:                                                                 </w:t>
      </w:r>
      <w:hyperlink r:id="rId35" w:history="1">
        <w:r w:rsidRPr="00437EBA">
          <w:rPr>
            <w:rStyle w:val="Hyperlink"/>
          </w:rPr>
          <w:t>https://www.youtube.com/watch?v=GHqV5cYqeFo</w:t>
        </w:r>
      </w:hyperlink>
    </w:p>
    <w:p w:rsidR="00186E4B" w:rsidRDefault="00186E4B" w:rsidP="001B25BA">
      <w:pPr>
        <w:ind w:left="3261" w:hanging="326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11.6: Verhoudingskenmerk en wortel test:</w:t>
      </w:r>
    </w:p>
    <w:p w:rsidR="00186E4B" w:rsidRDefault="00186E4B" w:rsidP="001B25BA">
      <w:pPr>
        <w:ind w:left="3261" w:hanging="326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                                                                 </w:t>
      </w:r>
      <w:hyperlink r:id="rId36" w:history="1">
        <w:r w:rsidRPr="00437EBA">
          <w:rPr>
            <w:rStyle w:val="Hyperlink"/>
          </w:rPr>
          <w:t>https://www.youtube.com/watch?v=8h9Eo148IF4</w:t>
        </w:r>
      </w:hyperlink>
    </w:p>
    <w:p w:rsidR="00186E4B" w:rsidRDefault="00186E4B" w:rsidP="001B25BA">
      <w:pPr>
        <w:ind w:left="3261" w:hanging="326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11.8/11.9: Machtreeksen:</w:t>
      </w:r>
    </w:p>
    <w:p w:rsidR="00186E4B" w:rsidRDefault="00186E4B" w:rsidP="001B25BA">
      <w:pPr>
        <w:ind w:left="3261" w:hanging="326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                                                                 </w:t>
      </w:r>
      <w:hyperlink r:id="rId37" w:history="1">
        <w:r w:rsidRPr="00437EBA">
          <w:rPr>
            <w:rStyle w:val="Hyperlink"/>
          </w:rPr>
          <w:t>https://www.youtube.com/watch?v=wrDo-4bwB-8</w:t>
        </w:r>
      </w:hyperlink>
    </w:p>
    <w:p w:rsidR="00D92650" w:rsidRDefault="00D92650" w:rsidP="001B25BA">
      <w:pPr>
        <w:ind w:left="3261" w:hanging="326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                                                                 </w:t>
      </w:r>
      <w:hyperlink r:id="rId38" w:history="1">
        <w:r w:rsidRPr="00437EBA">
          <w:rPr>
            <w:rStyle w:val="Hyperlink"/>
          </w:rPr>
          <w:t>https://www.youtube.com/watch?v=01LzAU__J-0</w:t>
        </w:r>
      </w:hyperlink>
    </w:p>
    <w:p w:rsidR="00D92650" w:rsidRDefault="00D92650" w:rsidP="001B25BA">
      <w:pPr>
        <w:ind w:left="3261" w:hanging="326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11.10: Taylorreeksen:</w:t>
      </w:r>
    </w:p>
    <w:p w:rsidR="00D92650" w:rsidRDefault="00D92650" w:rsidP="001B25BA">
      <w:pPr>
        <w:ind w:left="3261" w:hanging="326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                                                                </w:t>
      </w:r>
      <w:hyperlink r:id="rId39" w:history="1">
        <w:r w:rsidRPr="00437EBA">
          <w:rPr>
            <w:rStyle w:val="Hyperlink"/>
          </w:rPr>
          <w:t>https://www.youtube.com/watch?v=19x213y_uk4</w:t>
        </w:r>
      </w:hyperlink>
    </w:p>
    <w:p w:rsidR="00D92650" w:rsidRDefault="00D92650" w:rsidP="001B25BA">
      <w:pPr>
        <w:ind w:left="3261" w:hanging="3261"/>
        <w:rPr>
          <w:rStyle w:val="Hyperlink"/>
          <w:color w:val="auto"/>
          <w:u w:val="none"/>
        </w:rPr>
      </w:pPr>
      <w:bookmarkStart w:id="0" w:name="_GoBack"/>
      <w:bookmarkEnd w:id="0"/>
      <w:r>
        <w:rPr>
          <w:rStyle w:val="Hyperlink"/>
          <w:color w:val="auto"/>
          <w:u w:val="none"/>
        </w:rPr>
        <w:t xml:space="preserve"> </w:t>
      </w:r>
    </w:p>
    <w:p w:rsidR="00186E4B" w:rsidRDefault="00186E4B" w:rsidP="001B25BA">
      <w:pPr>
        <w:ind w:left="3261" w:hanging="326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                                                                       </w:t>
      </w:r>
    </w:p>
    <w:p w:rsidR="001B25BA" w:rsidRDefault="001B25BA" w:rsidP="001B25BA">
      <w:pPr>
        <w:ind w:left="3261" w:hanging="3261"/>
        <w:rPr>
          <w:rStyle w:val="Hyperlink"/>
          <w:color w:val="auto"/>
          <w:u w:val="none"/>
        </w:rPr>
      </w:pPr>
    </w:p>
    <w:p w:rsidR="001B25BA" w:rsidRPr="001B25BA" w:rsidRDefault="001B25BA" w:rsidP="001B25BA">
      <w:pPr>
        <w:ind w:left="3261" w:hanging="3261"/>
        <w:rPr>
          <w:rStyle w:val="Hyperlink"/>
          <w:color w:val="auto"/>
          <w:u w:val="none"/>
        </w:rPr>
      </w:pPr>
    </w:p>
    <w:p w:rsidR="001B25BA" w:rsidRDefault="001B25BA">
      <w:pPr>
        <w:rPr>
          <w:rStyle w:val="Hyperlink"/>
        </w:rPr>
      </w:pPr>
    </w:p>
    <w:p w:rsidR="001B25BA" w:rsidRDefault="001B25BA"/>
    <w:p w:rsidR="006176A3" w:rsidRDefault="006176A3"/>
    <w:p w:rsidR="00196F20" w:rsidRDefault="00196F20">
      <w:r>
        <w:t xml:space="preserve">                    </w:t>
      </w:r>
    </w:p>
    <w:p w:rsidR="00C92965" w:rsidRDefault="00C92965">
      <w:r>
        <w:t xml:space="preserve"> </w:t>
      </w:r>
    </w:p>
    <w:p w:rsidR="00780C5B" w:rsidRDefault="00780C5B"/>
    <w:p w:rsidR="00665597" w:rsidRDefault="00665597"/>
    <w:p w:rsidR="00665597" w:rsidRDefault="00665597"/>
    <w:sectPr w:rsidR="00665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780"/>
    <w:rsid w:val="00044FB8"/>
    <w:rsid w:val="00073F50"/>
    <w:rsid w:val="00186E4B"/>
    <w:rsid w:val="00196F20"/>
    <w:rsid w:val="001A51B1"/>
    <w:rsid w:val="001B25BA"/>
    <w:rsid w:val="003C676F"/>
    <w:rsid w:val="00545B44"/>
    <w:rsid w:val="006176A3"/>
    <w:rsid w:val="00665597"/>
    <w:rsid w:val="006C216E"/>
    <w:rsid w:val="006D4A2B"/>
    <w:rsid w:val="00731A14"/>
    <w:rsid w:val="00765600"/>
    <w:rsid w:val="00773EAB"/>
    <w:rsid w:val="00780C5B"/>
    <w:rsid w:val="00811780"/>
    <w:rsid w:val="00846E8F"/>
    <w:rsid w:val="00A004FF"/>
    <w:rsid w:val="00A310C2"/>
    <w:rsid w:val="00B2537C"/>
    <w:rsid w:val="00C103C3"/>
    <w:rsid w:val="00C92965"/>
    <w:rsid w:val="00D92650"/>
    <w:rsid w:val="00DC48CF"/>
    <w:rsid w:val="00FD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3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4A2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3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4A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bF6H_xu0ao" TargetMode="External"/><Relationship Id="rId13" Type="http://schemas.openxmlformats.org/officeDocument/2006/relationships/hyperlink" Target="https://www.youtube.com/watch?v=VJiOBMsgVxk" TargetMode="External"/><Relationship Id="rId18" Type="http://schemas.openxmlformats.org/officeDocument/2006/relationships/hyperlink" Target="https://www.youtube.com/watch?v=pwiSCrlP98o" TargetMode="External"/><Relationship Id="rId26" Type="http://schemas.openxmlformats.org/officeDocument/2006/relationships/hyperlink" Target="https://www.youtube.com/watch?v=MmTNkRA0yyk" TargetMode="External"/><Relationship Id="rId39" Type="http://schemas.openxmlformats.org/officeDocument/2006/relationships/hyperlink" Target="https://www.youtube.com/watch?v=19x213y_uk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a_zdFvYXX_c" TargetMode="External"/><Relationship Id="rId34" Type="http://schemas.openxmlformats.org/officeDocument/2006/relationships/hyperlink" Target="https://www.youtube.com/watch?v=0piu2uP4zr4" TargetMode="External"/><Relationship Id="rId7" Type="http://schemas.openxmlformats.org/officeDocument/2006/relationships/hyperlink" Target="https://www.youtube.com/watch?v=e1Kp-fUIJCU" TargetMode="External"/><Relationship Id="rId12" Type="http://schemas.openxmlformats.org/officeDocument/2006/relationships/hyperlink" Target="https://www.youtube.com/watch?v=flaT7HuYk-Q" TargetMode="External"/><Relationship Id="rId17" Type="http://schemas.openxmlformats.org/officeDocument/2006/relationships/hyperlink" Target="https://www.youtube.com/watch?v=jSjFKcOZY3s" TargetMode="External"/><Relationship Id="rId25" Type="http://schemas.openxmlformats.org/officeDocument/2006/relationships/hyperlink" Target="https://www.youtube.com/watch?v=vvzTEbp9lrc" TargetMode="External"/><Relationship Id="rId33" Type="http://schemas.openxmlformats.org/officeDocument/2006/relationships/hyperlink" Target="https://www.youtube.com/watch?v=NpLQSvYuCac" TargetMode="External"/><Relationship Id="rId38" Type="http://schemas.openxmlformats.org/officeDocument/2006/relationships/hyperlink" Target="https://www.youtube.com/watch?v=01LzAU__J-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watch?v=Bw5yEqwMjQU" TargetMode="External"/><Relationship Id="rId20" Type="http://schemas.openxmlformats.org/officeDocument/2006/relationships/hyperlink" Target="https://www.youtube.com/watch?v=xVhHow_usMQ" TargetMode="External"/><Relationship Id="rId29" Type="http://schemas.openxmlformats.org/officeDocument/2006/relationships/hyperlink" Target="https://www.youtube.com/watch?v=y-gsqWf3Gms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CMDS4-PKKQ" TargetMode="External"/><Relationship Id="rId11" Type="http://schemas.openxmlformats.org/officeDocument/2006/relationships/hyperlink" Target="https://www.youtube.com/watch?v=k7ND70gFTLU" TargetMode="External"/><Relationship Id="rId24" Type="http://schemas.openxmlformats.org/officeDocument/2006/relationships/hyperlink" Target="https://www.youtube.com/watch?v=TCZ1GMoaUJw" TargetMode="External"/><Relationship Id="rId32" Type="http://schemas.openxmlformats.org/officeDocument/2006/relationships/hyperlink" Target="https://www.youtube.com/watch?v=jJHta6WfzEQ" TargetMode="External"/><Relationship Id="rId37" Type="http://schemas.openxmlformats.org/officeDocument/2006/relationships/hyperlink" Target="https://www.youtube.com/watch?v=wrDo-4bwB-8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youtube.com/watch?v=LPSw9FO57ds" TargetMode="External"/><Relationship Id="rId15" Type="http://schemas.openxmlformats.org/officeDocument/2006/relationships/hyperlink" Target="https://www.youtube.com/watch?v=YH8H5Pn0RiE" TargetMode="External"/><Relationship Id="rId23" Type="http://schemas.openxmlformats.org/officeDocument/2006/relationships/hyperlink" Target="https://www.youtube.com/watch?v=AJsPwNgJoKI" TargetMode="External"/><Relationship Id="rId28" Type="http://schemas.openxmlformats.org/officeDocument/2006/relationships/hyperlink" Target="https://www.youtube.com/watch?v=59N-6SLZMno" TargetMode="External"/><Relationship Id="rId36" Type="http://schemas.openxmlformats.org/officeDocument/2006/relationships/hyperlink" Target="https://www.youtube.com/watch?v=8h9Eo148IF4" TargetMode="External"/><Relationship Id="rId10" Type="http://schemas.openxmlformats.org/officeDocument/2006/relationships/hyperlink" Target="https://www.youtube.com/watch?v=U8suhtVQdmU" TargetMode="External"/><Relationship Id="rId19" Type="http://schemas.openxmlformats.org/officeDocument/2006/relationships/hyperlink" Target="https://www.youtube.com/watch?v=oolSiZw3hs0" TargetMode="External"/><Relationship Id="rId31" Type="http://schemas.openxmlformats.org/officeDocument/2006/relationships/hyperlink" Target="https://www.youtube.com/watch?v=jV8vcfKlXw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qAPnUIrLqg" TargetMode="External"/><Relationship Id="rId14" Type="http://schemas.openxmlformats.org/officeDocument/2006/relationships/hyperlink" Target="https://www.youtube.com/watch?v=OOI8ybFqtFU" TargetMode="External"/><Relationship Id="rId22" Type="http://schemas.openxmlformats.org/officeDocument/2006/relationships/hyperlink" Target="https://www.youtube.com/watch?v=J_a9z1ibkSo" TargetMode="External"/><Relationship Id="rId27" Type="http://schemas.openxmlformats.org/officeDocument/2006/relationships/hyperlink" Target="https://www.youtube.com/watch?v=Go42xzsTA3Q" TargetMode="External"/><Relationship Id="rId30" Type="http://schemas.openxmlformats.org/officeDocument/2006/relationships/hyperlink" Target="https://www.youtube.com/watch?v=9H4Q-FEKwGw" TargetMode="External"/><Relationship Id="rId35" Type="http://schemas.openxmlformats.org/officeDocument/2006/relationships/hyperlink" Target="https://www.youtube.com/watch?v=GHqV5cYqe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2A24E33B</Template>
  <TotalTime>449</TotalTime>
  <Pages>3</Pages>
  <Words>1089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7070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Emiel van Elderen - EWI</dc:creator>
  <cp:lastModifiedBy>Emiel van Elderen - EWI</cp:lastModifiedBy>
  <cp:revision>16</cp:revision>
  <dcterms:created xsi:type="dcterms:W3CDTF">2014-10-28T13:49:00Z</dcterms:created>
  <dcterms:modified xsi:type="dcterms:W3CDTF">2014-11-03T15:21:00Z</dcterms:modified>
</cp:coreProperties>
</file>